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1F33E" w14:textId="77777777" w:rsidR="007D6F67" w:rsidRPr="00202105" w:rsidRDefault="00D745A2" w:rsidP="00D745A2">
      <w:pPr>
        <w:pStyle w:val="Titel"/>
      </w:pPr>
      <w:r w:rsidRPr="00202105">
        <w:t>Password-Manager mit Verschlüsselung</w:t>
      </w:r>
    </w:p>
    <w:p w14:paraId="35AD7734" w14:textId="24BCF441" w:rsidR="00D745A2" w:rsidRPr="00202105" w:rsidRDefault="00E04098" w:rsidP="00D745A2">
      <w:r w:rsidRPr="00202105">
        <w:t xml:space="preserve">Im Projekt wurde ein sicherer Password-Manager erstellt, auf basis von PHP, MySQL, HTML und diversen Libraries. Zur erweiterten Sicherheit werden die Anmelde-Passwörter nur als Salted-Hash abgespeichert. </w:t>
      </w:r>
      <w:r w:rsidR="00D745A2" w:rsidRPr="00202105">
        <w:t>Die abgelegten Passwörter werden mit Rijndael (128 bit) verschlüsselt, als Key dient das Passwort des angemeldeten Benutzers. Dadurch kann niemand anderes</w:t>
      </w:r>
      <w:r w:rsidRPr="00202105">
        <w:t xml:space="preserve"> als der Benutzer</w:t>
      </w:r>
      <w:r w:rsidR="00D745A2" w:rsidRPr="00202105">
        <w:t xml:space="preserve"> die Passwörter entschlüsseln.</w:t>
      </w:r>
      <w:r w:rsidR="0055378F" w:rsidRPr="00202105">
        <w:t xml:space="preserve"> </w:t>
      </w:r>
    </w:p>
    <w:p w14:paraId="5AC2CC19" w14:textId="4FC377CC" w:rsidR="00D745A2" w:rsidRPr="00202105" w:rsidRDefault="00276765" w:rsidP="00D745A2">
      <w:r w:rsidRPr="00202105">
        <w:t xml:space="preserve">Durch die Verwendung von etablierten Frameworks wird ein hohe Wiederverwendung erreicht, und der Code kann schlank und übersichtlich gehalten werden. </w:t>
      </w:r>
      <w:r w:rsidR="00CC7A3B" w:rsidRPr="00202105">
        <w:t xml:space="preserve">Gerade die Frameworks „Slim“ und „Twig“ helfen dabei, den Code für HTML, PHP und SQL klar zu trennen. </w:t>
      </w:r>
    </w:p>
    <w:p w14:paraId="3914CCB1" w14:textId="77777777" w:rsidR="00202105" w:rsidRPr="00202105" w:rsidRDefault="00202105" w:rsidP="00D745A2"/>
    <w:p w14:paraId="2357E209" w14:textId="05172D37" w:rsidR="00202105" w:rsidRPr="00202105" w:rsidRDefault="00202105" w:rsidP="00202105">
      <w:pPr>
        <w:pStyle w:val="berschrift1"/>
      </w:pPr>
      <w:r w:rsidRPr="00202105">
        <w:t>Architektur-Übersicht</w:t>
      </w:r>
    </w:p>
    <w:p w14:paraId="7D874B88" w14:textId="3855DDB2" w:rsidR="00202105" w:rsidRDefault="00202105" w:rsidP="00202105">
      <w:r w:rsidRPr="00202105">
        <w:t xml:space="preserve">Die Applikation wird ähnlich dem MVC-Framework in mehrere Komponenten aufgeteilt. Diese heissen </w:t>
      </w:r>
      <w:r>
        <w:t xml:space="preserve">hier </w:t>
      </w:r>
      <w:r w:rsidRPr="00202105">
        <w:rPr>
          <w:b/>
        </w:rPr>
        <w:t>Model</w:t>
      </w:r>
      <w:r w:rsidRPr="00202105">
        <w:t xml:space="preserve">, </w:t>
      </w:r>
      <w:r w:rsidRPr="00202105">
        <w:rPr>
          <w:b/>
        </w:rPr>
        <w:t>Persistence</w:t>
      </w:r>
      <w:r w:rsidRPr="00202105">
        <w:t xml:space="preserve">, </w:t>
      </w:r>
      <w:r w:rsidRPr="00202105">
        <w:rPr>
          <w:b/>
        </w:rPr>
        <w:t>View</w:t>
      </w:r>
      <w:r w:rsidRPr="00202105">
        <w:t xml:space="preserve"> und </w:t>
      </w:r>
      <w:r w:rsidRPr="00202105">
        <w:rPr>
          <w:b/>
        </w:rPr>
        <w:t>Controller</w:t>
      </w:r>
      <w:r w:rsidRPr="00202105">
        <w:t>.</w:t>
      </w:r>
    </w:p>
    <w:p w14:paraId="648D34F2" w14:textId="77777777" w:rsidR="003E2DCB" w:rsidRDefault="003E2DCB" w:rsidP="003E2DCB">
      <w:pPr>
        <w:keepNext/>
      </w:pPr>
      <w:r w:rsidRPr="00202105">
        <w:rPr>
          <w:noProof/>
          <w:lang w:eastAsia="de-DE"/>
        </w:rPr>
        <w:drawing>
          <wp:inline distT="0" distB="0" distL="0" distR="0" wp14:anchorId="09476AF1" wp14:editId="13DE4624">
            <wp:extent cx="5994400" cy="3615055"/>
            <wp:effectExtent l="0" t="0" r="0" b="0"/>
            <wp:docPr id="2" name="Bild 2" descr="MacBook:Users:synox:Dropbox:BFH:WebDev:Password-Manager:report:diagram: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Book:Users:synox:Dropbox:BFH:WebDev:Password-Manager:report:diagram:Class Diagram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C2D7" w14:textId="14AB05F3" w:rsidR="00202105" w:rsidRPr="00202105" w:rsidRDefault="003E2DCB" w:rsidP="003E2DCB">
      <w:pPr>
        <w:pStyle w:val="Beschriftung"/>
      </w:pPr>
      <w:r>
        <w:t xml:space="preserve">Abbildung </w:t>
      </w:r>
      <w:fldSimple w:instr=" SEQ Abbildung \* ARABIC ">
        <w:r w:rsidR="008815F1">
          <w:rPr>
            <w:noProof/>
          </w:rPr>
          <w:t>1</w:t>
        </w:r>
      </w:fldSimple>
      <w:r>
        <w:t>: Die Komponenten sind strikt unterteilt</w:t>
      </w:r>
    </w:p>
    <w:p w14:paraId="4A699F8F" w14:textId="64E00715" w:rsidR="00202105" w:rsidRPr="00202105" w:rsidRDefault="00202105" w:rsidP="00202105">
      <w:r w:rsidRPr="00202105">
        <w:t xml:space="preserve">Das </w:t>
      </w:r>
      <w:r w:rsidRPr="00202105">
        <w:rPr>
          <w:b/>
        </w:rPr>
        <w:t>Model</w:t>
      </w:r>
      <w:r w:rsidRPr="00202105">
        <w:t xml:space="preserve"> enthält die Daten, welche in allen Komponenten verwendet werden. </w:t>
      </w:r>
      <w:r w:rsidR="00E84896">
        <w:t xml:space="preserve">Dies sind User (Anmeldeinformationen) und Account (gespeicherte Information). </w:t>
      </w:r>
    </w:p>
    <w:p w14:paraId="511B143A" w14:textId="0E989F58" w:rsidR="00202105" w:rsidRPr="00202105" w:rsidRDefault="00202105" w:rsidP="00202105">
      <w:r w:rsidRPr="00202105">
        <w:t xml:space="preserve">Die </w:t>
      </w:r>
      <w:r w:rsidRPr="00202105">
        <w:rPr>
          <w:b/>
        </w:rPr>
        <w:t>Persistence</w:t>
      </w:r>
      <w:r w:rsidRPr="00202105">
        <w:t xml:space="preserve"> stellt Funktionen zum persistieren, </w:t>
      </w:r>
      <w:r w:rsidR="00AE123F">
        <w:t xml:space="preserve">löschen, </w:t>
      </w:r>
      <w:r w:rsidRPr="00202105">
        <w:t xml:space="preserve">ändern und lesen von Model-Objekten </w:t>
      </w:r>
      <w:r w:rsidR="00023DEE">
        <w:t>aus</w:t>
      </w:r>
      <w:r w:rsidRPr="00202105">
        <w:t xml:space="preserve"> der Datenbank</w:t>
      </w:r>
      <w:r w:rsidR="00024E02">
        <w:t xml:space="preserve"> zur Verfügung</w:t>
      </w:r>
      <w:r w:rsidRPr="00202105">
        <w:t xml:space="preserve">. </w:t>
      </w:r>
      <w:r w:rsidR="007553BD">
        <w:t xml:space="preserve">Dadurch wird die Datenbank rein in diesem Packet abstrahiert. </w:t>
      </w:r>
    </w:p>
    <w:p w14:paraId="16E3E8C3" w14:textId="7FAFD9F6" w:rsidR="00202105" w:rsidRPr="00202105" w:rsidRDefault="00202105" w:rsidP="00202105">
      <w:r w:rsidRPr="00202105">
        <w:t xml:space="preserve">Die </w:t>
      </w:r>
      <w:r w:rsidRPr="00202105">
        <w:rPr>
          <w:b/>
        </w:rPr>
        <w:t xml:space="preserve">View </w:t>
      </w:r>
      <w:r w:rsidRPr="00202105">
        <w:t xml:space="preserve">enthält HTML-Templates für die Präsentation im Browser. Die Templates werden mit dem Framework „Twig“ aufbereitet, welches Scripting unterstützt und die kompilierten HTML-Dateien </w:t>
      </w:r>
      <w:r w:rsidR="00250E02">
        <w:t xml:space="preserve">für schnellen Zugriff </w:t>
      </w:r>
      <w:r w:rsidRPr="00202105">
        <w:t xml:space="preserve">cached. Die View könnte bei bedarf komplett ausgetauscht werden, da es keine Abhängigkeiten auf andere Komponenten hat.  </w:t>
      </w:r>
    </w:p>
    <w:p w14:paraId="3C0A17F8" w14:textId="0F794577" w:rsidR="00202105" w:rsidRPr="00202105" w:rsidRDefault="00202105" w:rsidP="00D745A2">
      <w:r w:rsidRPr="00202105">
        <w:t xml:space="preserve">Die </w:t>
      </w:r>
      <w:r w:rsidRPr="00202105">
        <w:rPr>
          <w:b/>
        </w:rPr>
        <w:t>Controller</w:t>
      </w:r>
      <w:r w:rsidRPr="00202105">
        <w:t xml:space="preserve"> sind die Einstiegspunkte in die Applikation und kontrollieren den ganzen Ablauf. Sie </w:t>
      </w:r>
      <w:r w:rsidR="00AB4C76">
        <w:t>laden über die</w:t>
      </w:r>
      <w:r w:rsidRPr="00202105">
        <w:t xml:space="preserve"> Persistence ein Model, verarbeiten </w:t>
      </w:r>
      <w:r w:rsidR="00AB4C76">
        <w:t xml:space="preserve">die </w:t>
      </w:r>
      <w:r w:rsidRPr="00202105">
        <w:t xml:space="preserve">Daten und rufen eine View auf. </w:t>
      </w:r>
    </w:p>
    <w:p w14:paraId="25AE2AB3" w14:textId="0A8EAD3D" w:rsidR="00207968" w:rsidRPr="00202105" w:rsidRDefault="00207968" w:rsidP="00207968">
      <w:pPr>
        <w:pStyle w:val="berschrift1"/>
      </w:pPr>
      <w:r w:rsidRPr="00202105">
        <w:lastRenderedPageBreak/>
        <w:t>Frontend</w:t>
      </w:r>
    </w:p>
    <w:p w14:paraId="23BE28B0" w14:textId="029A3857" w:rsidR="00CC68AA" w:rsidRPr="00202105" w:rsidRDefault="00207968" w:rsidP="00207968">
      <w:r w:rsidRPr="00202105">
        <w:t xml:space="preserve">Das Frontend wurde mit Bootstrap und JQuery umgesetzt, um eine dynamische und moderne Applikation zu erstellen. Es wird </w:t>
      </w:r>
      <w:r w:rsidR="00C32594" w:rsidRPr="00202105">
        <w:t>„R</w:t>
      </w:r>
      <w:r w:rsidRPr="00202105">
        <w:t>esponsive Design</w:t>
      </w:r>
      <w:r w:rsidR="00C32594" w:rsidRPr="00202105">
        <w:t>“</w:t>
      </w:r>
      <w:r w:rsidRPr="00202105">
        <w:t xml:space="preserve"> implementiert, so dass sich der Inhalt automatisch dem Anzeigegerät anpasst. Auf dem Smartphone und Tablet wird dadurch eine optimierte Version </w:t>
      </w:r>
      <w:r w:rsidR="00195D4F" w:rsidRPr="00202105">
        <w:t>dar</w:t>
      </w:r>
      <w:r w:rsidR="000F1922" w:rsidRPr="00202105">
        <w:t>ge</w:t>
      </w:r>
      <w:r w:rsidR="00195D4F" w:rsidRPr="00202105">
        <w:t>stellt</w:t>
      </w:r>
      <w:r w:rsidRPr="00202105">
        <w:t xml:space="preserve">. </w:t>
      </w:r>
    </w:p>
    <w:p w14:paraId="785D1025" w14:textId="51D125F1" w:rsidR="000F1922" w:rsidRPr="00202105" w:rsidRDefault="00CC68AA" w:rsidP="000F1922">
      <w:pPr>
        <w:keepNext/>
      </w:pPr>
      <w:r w:rsidRPr="002021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9038F" wp14:editId="41F6D004">
                <wp:simplePos x="0" y="0"/>
                <wp:positionH relativeFrom="column">
                  <wp:posOffset>2473325</wp:posOffset>
                </wp:positionH>
                <wp:positionV relativeFrom="paragraph">
                  <wp:posOffset>2295525</wp:posOffset>
                </wp:positionV>
                <wp:extent cx="3355975" cy="261620"/>
                <wp:effectExtent l="0" t="0" r="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975" cy="2616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467AB9D" w14:textId="6275B023" w:rsidR="000568C8" w:rsidRPr="001F7E4A" w:rsidRDefault="000568C8" w:rsidP="00CC68AA">
                            <w:pPr>
                              <w:pStyle w:val="Beschriftung"/>
                              <w:rPr>
                                <w:noProof/>
                                <w:sz w:val="19"/>
                                <w:szCs w:val="20"/>
                                <w:lang w:val="de-DE" w:eastAsia="de-DE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Tablet Ansicht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9" o:spid="_x0000_s1026" type="#_x0000_t202" style="position:absolute;margin-left:194.75pt;margin-top:180.75pt;width:264.25pt;height:2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" stroked="f">
                <v:textbox style="mso-fit-shape-to-text:t" inset="0,0,0,0">
                  <w:txbxContent>
                    <w:p w14:paraId="2467AB9D" w14:textId="6275B023" w:rsidR="000568C8" w:rsidRPr="001F7E4A" w:rsidRDefault="000568C8" w:rsidP="00CC68AA">
                      <w:pPr>
                        <w:pStyle w:val="Beschriftung"/>
                        <w:rPr>
                          <w:noProof/>
                          <w:sz w:val="19"/>
                          <w:szCs w:val="20"/>
                          <w:lang w:val="de-DE" w:eastAsia="de-DE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Tablet Ansicht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2105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AFB59B6" wp14:editId="20748546">
            <wp:simplePos x="0" y="0"/>
            <wp:positionH relativeFrom="column">
              <wp:posOffset>2514600</wp:posOffset>
            </wp:positionH>
            <wp:positionV relativeFrom="paragraph">
              <wp:posOffset>47625</wp:posOffset>
            </wp:positionV>
            <wp:extent cx="3131185" cy="2166620"/>
            <wp:effectExtent l="25400" t="25400" r="18415" b="17780"/>
            <wp:wrapSquare wrapText="bothSides"/>
            <wp:docPr id="8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166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968" w:rsidRPr="00202105">
        <w:rPr>
          <w:noProof/>
          <w:lang w:eastAsia="de-DE"/>
        </w:rPr>
        <w:drawing>
          <wp:inline distT="0" distB="0" distL="0" distR="0" wp14:anchorId="37A6320D" wp14:editId="23017515">
            <wp:extent cx="1392284" cy="2249169"/>
            <wp:effectExtent l="25400" t="25400" r="30480" b="3746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39" cy="224958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541592C" w14:textId="1C38D2CA" w:rsidR="000F1922" w:rsidRPr="00202105" w:rsidRDefault="000F1922" w:rsidP="000F1922">
      <w:pPr>
        <w:pStyle w:val="Beschriftung"/>
      </w:pPr>
      <w:r w:rsidRPr="00202105">
        <w:t xml:space="preserve">Abbildung </w:t>
      </w:r>
      <w:fldSimple w:instr=" SEQ Abbildung \* ARABIC ">
        <w:r w:rsidR="008815F1">
          <w:rPr>
            <w:noProof/>
          </w:rPr>
          <w:t>3</w:t>
        </w:r>
      </w:fldSimple>
      <w:r w:rsidRPr="00202105">
        <w:t>: Mobile Ansicht</w:t>
      </w:r>
    </w:p>
    <w:p w14:paraId="59296FAD" w14:textId="717018FA" w:rsidR="00207968" w:rsidRDefault="00207968" w:rsidP="00D745A2"/>
    <w:p w14:paraId="7D4AF3F9" w14:textId="532FBA52" w:rsidR="00FA4AE5" w:rsidRDefault="00695227" w:rsidP="00695227">
      <w:pPr>
        <w:pStyle w:val="berschrift2"/>
      </w:pPr>
      <w:r>
        <w:t>Template-Engine „Twig“</w:t>
      </w:r>
    </w:p>
    <w:p w14:paraId="3F7E9496" w14:textId="781AA9C7" w:rsidR="00FA4AE5" w:rsidRDefault="00695227" w:rsidP="00D745A2">
      <w:r>
        <w:t xml:space="preserve">Mit Twig kann der Webdesigner </w:t>
      </w:r>
      <w:r w:rsidR="00E007F6">
        <w:t xml:space="preserve">mit </w:t>
      </w:r>
      <w:r>
        <w:t xml:space="preserve">einfachem HTML arbeiten und bei Bedarf mit Scripting erweitern. </w:t>
      </w:r>
      <w:r w:rsidR="00E007F6">
        <w:t xml:space="preserve">In der </w:t>
      </w:r>
      <w:r w:rsidR="00E007F6">
        <w:fldChar w:fldCharType="begin"/>
      </w:r>
      <w:r w:rsidR="00E007F6">
        <w:instrText xml:space="preserve"> REF _Ref262834458 \h </w:instrText>
      </w:r>
      <w:r w:rsidR="00E007F6">
        <w:fldChar w:fldCharType="separate"/>
      </w:r>
      <w:r w:rsidR="00E007F6">
        <w:t xml:space="preserve">Abbildung </w:t>
      </w:r>
      <w:r w:rsidR="00E007F6">
        <w:rPr>
          <w:noProof/>
        </w:rPr>
        <w:t>4</w:t>
      </w:r>
      <w:r w:rsidR="00E007F6">
        <w:fldChar w:fldCharType="end"/>
      </w:r>
      <w:r w:rsidR="00E007F6">
        <w:t xml:space="preserve"> wird gezeigt, wie einfach mit „if“ ein Wert geprüft, und mit {{var}} ein Wert ausgegeben werden kann. </w:t>
      </w:r>
    </w:p>
    <w:p w14:paraId="690BBCAB" w14:textId="77777777" w:rsidR="00695227" w:rsidRDefault="00695227" w:rsidP="00D745A2"/>
    <w:p w14:paraId="78B644D6" w14:textId="77777777" w:rsidR="00E007F6" w:rsidRDefault="00E007F6" w:rsidP="00E007F6">
      <w:pPr>
        <w:keepNext/>
      </w:pPr>
      <w:r>
        <w:rPr>
          <w:noProof/>
          <w:lang w:val="de-DE" w:eastAsia="de-DE"/>
        </w:rPr>
        <w:drawing>
          <wp:inline distT="0" distB="0" distL="0" distR="0" wp14:anchorId="26E4D373" wp14:editId="02CD4CE3">
            <wp:extent cx="3001978" cy="1135592"/>
            <wp:effectExtent l="0" t="0" r="0" b="7620"/>
            <wp:docPr id="12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81" cy="113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30DA" w14:textId="0111FA63" w:rsidR="00E007F6" w:rsidRDefault="00E007F6" w:rsidP="00E007F6">
      <w:pPr>
        <w:pStyle w:val="Beschriftung"/>
      </w:pPr>
      <w:bookmarkStart w:id="0" w:name="_Ref262834452"/>
      <w:bookmarkStart w:id="1" w:name="_Ref262834458"/>
      <w:r>
        <w:t xml:space="preserve">Abbildung </w:t>
      </w:r>
      <w:fldSimple w:instr=" SEQ Abbildung \* ARABIC ">
        <w:r w:rsidR="008815F1">
          <w:rPr>
            <w:noProof/>
          </w:rPr>
          <w:t>4</w:t>
        </w:r>
      </w:fldSimple>
      <w:bookmarkEnd w:id="1"/>
      <w:r>
        <w:t>: IF/Else in Twig</w:t>
      </w:r>
      <w:bookmarkEnd w:id="0"/>
    </w:p>
    <w:p w14:paraId="685B130E" w14:textId="78AF0628" w:rsidR="00085F75" w:rsidRDefault="009E34A5" w:rsidP="00D745A2">
      <w:r>
        <w:t>Ausserdem</w:t>
      </w:r>
      <w:r w:rsidR="006F5CBA">
        <w:t xml:space="preserve"> </w:t>
      </w:r>
      <w:r>
        <w:t xml:space="preserve">kann Vererbung eine Basisklasse verwendet werden, um dann einzelne Bereiche an die Bedürfnisse der jeweiligen Seite anzupassen. </w:t>
      </w:r>
      <w:r w:rsidR="00085F75">
        <w:t xml:space="preserve">In der X wird das Basistemplate „base.html“ verwendet, aber die Bereiche „jumbotron“ und „content“ überschrieben. </w:t>
      </w:r>
    </w:p>
    <w:p w14:paraId="014D139B" w14:textId="77777777" w:rsidR="00085F75" w:rsidRDefault="00085F75" w:rsidP="00085F75">
      <w:pPr>
        <w:keepNext/>
      </w:pPr>
      <w:r>
        <w:rPr>
          <w:noProof/>
          <w:lang w:val="de-DE" w:eastAsia="de-DE"/>
        </w:rPr>
        <w:lastRenderedPageBreak/>
        <w:drawing>
          <wp:inline distT="0" distB="0" distL="0" distR="0" wp14:anchorId="0F935C5A" wp14:editId="29CB7979">
            <wp:extent cx="4010906" cy="2287058"/>
            <wp:effectExtent l="0" t="0" r="2540" b="0"/>
            <wp:docPr id="13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179" cy="228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E278" w14:textId="6FD926B6" w:rsidR="00085F75" w:rsidRDefault="00085F75" w:rsidP="00085F75">
      <w:pPr>
        <w:pStyle w:val="Beschriftung"/>
      </w:pPr>
      <w:r>
        <w:t xml:space="preserve">Abbildung </w:t>
      </w:r>
      <w:fldSimple w:instr=" SEQ Abbildung \* ARABIC ">
        <w:r w:rsidR="008815F1">
          <w:rPr>
            <w:noProof/>
          </w:rPr>
          <w:t>5</w:t>
        </w:r>
      </w:fldSimple>
      <w:r>
        <w:t>: Vererbung und Erweiterung</w:t>
      </w:r>
    </w:p>
    <w:p w14:paraId="24E49B79" w14:textId="77777777" w:rsidR="008101EC" w:rsidRPr="00202105" w:rsidRDefault="008101EC" w:rsidP="00D745A2"/>
    <w:p w14:paraId="747B1193" w14:textId="2ED3C0CF" w:rsidR="00F97CDD" w:rsidRPr="00202105" w:rsidRDefault="00AC76B5" w:rsidP="00AC76B5">
      <w:pPr>
        <w:pStyle w:val="berschrift1"/>
      </w:pPr>
      <w:r w:rsidRPr="00202105">
        <w:t>Backend</w:t>
      </w:r>
    </w:p>
    <w:p w14:paraId="0C989856" w14:textId="43769961" w:rsidR="00AC76B5" w:rsidRPr="00202105" w:rsidRDefault="00AC76B5" w:rsidP="00D745A2">
      <w:r w:rsidRPr="00202105">
        <w:t xml:space="preserve">Im Backend kommt PHP mit dem Framework „Slim“ zum Einsatz, welches das Routing unterstützt. So kann ein übersichtliches Mapping zwischen URL und Controllern gemacht werden. </w:t>
      </w:r>
      <w:r w:rsidR="00B22D72" w:rsidRPr="00202105">
        <w:t xml:space="preserve">Es braucht nur ein paar Zeilen Code: </w:t>
      </w:r>
    </w:p>
    <w:p w14:paraId="4D484F47" w14:textId="77777777" w:rsidR="008815F1" w:rsidRDefault="00AC76B5" w:rsidP="008815F1">
      <w:pPr>
        <w:keepNext/>
      </w:pPr>
      <w:r w:rsidRPr="00202105">
        <w:rPr>
          <w:noProof/>
          <w:lang w:eastAsia="de-DE"/>
        </w:rPr>
        <w:drawing>
          <wp:inline distT="0" distB="0" distL="0" distR="0" wp14:anchorId="0B99EEF9" wp14:editId="2ADA792A">
            <wp:extent cx="6011545" cy="2080241"/>
            <wp:effectExtent l="0" t="0" r="8255" b="3175"/>
            <wp:docPr id="11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208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AC80" w14:textId="3E87D5ED" w:rsidR="00AC76B5" w:rsidRPr="00202105" w:rsidRDefault="008815F1" w:rsidP="008815F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>: Routing der Applikation zu Controllern</w:t>
      </w:r>
    </w:p>
    <w:p w14:paraId="305E34C1" w14:textId="77777777" w:rsidR="00F97CDD" w:rsidRDefault="00F97CDD" w:rsidP="00D745A2"/>
    <w:p w14:paraId="0C7CA5CD" w14:textId="35E47808" w:rsidR="00BA1B89" w:rsidRDefault="00BA1B89" w:rsidP="00BA1B89">
      <w:pPr>
        <w:pStyle w:val="berschrift2"/>
      </w:pPr>
      <w:r>
        <w:t>Controller</w:t>
      </w:r>
    </w:p>
    <w:p w14:paraId="18DD9EAE" w14:textId="0F296D63" w:rsidR="00BA1B89" w:rsidRDefault="008815F1" w:rsidP="00BA1B89">
      <w:r>
        <w:t xml:space="preserve">Ein Controller ist einfach eine PHP-Klasse, welche SlimController erweitert und über das Routing referenziert wird. In der </w:t>
      </w:r>
      <w:r>
        <w:fldChar w:fldCharType="begin"/>
      </w:r>
      <w:r>
        <w:instrText xml:space="preserve"> REF _Ref262835216 \h </w:instrText>
      </w:r>
      <w:r>
        <w:fldChar w:fldCharType="separate"/>
      </w:r>
      <w:r>
        <w:t xml:space="preserve">Abbildung </w:t>
      </w:r>
      <w:r>
        <w:rPr>
          <w:noProof/>
        </w:rPr>
        <w:t>7</w:t>
      </w:r>
      <w:r>
        <w:fldChar w:fldCharType="end"/>
      </w:r>
      <w:r>
        <w:t xml:space="preserve"> wird der Controller für das generieren von Passwörtern gezeigt. Im Routing wird die Action „Pwgen:gen“ refer</w:t>
      </w:r>
      <w:r w:rsidR="004900D4">
        <w:t>e</w:t>
      </w:r>
      <w:r>
        <w:t xml:space="preserve">nziert, somit wird </w:t>
      </w:r>
      <w:r w:rsidR="004900D4">
        <w:t xml:space="preserve">in der Klasse „PwGenController“ </w:t>
      </w:r>
      <w:r>
        <w:t xml:space="preserve">die Methode </w:t>
      </w:r>
      <w:r w:rsidR="004900D4">
        <w:t>„</w:t>
      </w:r>
      <w:r>
        <w:t>genAction()</w:t>
      </w:r>
      <w:r w:rsidR="004900D4">
        <w:t>“</w:t>
      </w:r>
      <w:r>
        <w:t xml:space="preserve"> aufgerufen. </w:t>
      </w:r>
      <w:r w:rsidR="007169FB">
        <w:t xml:space="preserve">Mit </w:t>
      </w:r>
      <w:r w:rsidR="004900D4">
        <w:t>„</w:t>
      </w:r>
      <w:r w:rsidR="007169FB">
        <w:t>render()</w:t>
      </w:r>
      <w:r w:rsidR="004900D4">
        <w:t>“</w:t>
      </w:r>
      <w:r w:rsidR="007169FB">
        <w:t xml:space="preserve"> wird e</w:t>
      </w:r>
      <w:r w:rsidR="004900D4">
        <w:t xml:space="preserve">ine Twig-View aufbereitet. </w:t>
      </w:r>
    </w:p>
    <w:p w14:paraId="77E1F9E4" w14:textId="77777777" w:rsidR="008815F1" w:rsidRDefault="008815F1" w:rsidP="00BA1B89"/>
    <w:p w14:paraId="431CCE69" w14:textId="77777777" w:rsidR="008815F1" w:rsidRDefault="008815F1" w:rsidP="008815F1">
      <w:pPr>
        <w:keepNext/>
      </w:pPr>
      <w:r>
        <w:rPr>
          <w:noProof/>
          <w:lang w:val="de-DE" w:eastAsia="de-DE"/>
        </w:rPr>
        <w:lastRenderedPageBreak/>
        <w:drawing>
          <wp:inline distT="0" distB="0" distL="0" distR="0" wp14:anchorId="4F1EF3D7" wp14:editId="58BA8C3B">
            <wp:extent cx="5140325" cy="2285585"/>
            <wp:effectExtent l="0" t="0" r="0" b="635"/>
            <wp:docPr id="14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02" cy="228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A547" w14:textId="36104F88" w:rsidR="008815F1" w:rsidRPr="00BA1B89" w:rsidRDefault="008815F1" w:rsidP="008815F1">
      <w:pPr>
        <w:pStyle w:val="Beschriftung"/>
      </w:pPr>
      <w:bookmarkStart w:id="2" w:name="_Ref262835216"/>
      <w:r>
        <w:t xml:space="preserve">Abbildung </w:t>
      </w:r>
      <w:fldSimple w:instr=" SEQ Abbildung \* ARABIC ">
        <w:r>
          <w:rPr>
            <w:noProof/>
          </w:rPr>
          <w:t>7</w:t>
        </w:r>
      </w:fldSimple>
      <w:bookmarkEnd w:id="2"/>
      <w:r>
        <w:t>: Beispiel Controller: PwgenController</w:t>
      </w:r>
    </w:p>
    <w:p w14:paraId="1FCB4F0F" w14:textId="77777777" w:rsidR="0005331C" w:rsidRDefault="0005331C" w:rsidP="0005331C"/>
    <w:p w14:paraId="466B07A1" w14:textId="415660BC" w:rsidR="0038777D" w:rsidRDefault="00E27C3F" w:rsidP="002A4592">
      <w:pPr>
        <w:pStyle w:val="berschrift2"/>
      </w:pPr>
      <w:r>
        <w:t xml:space="preserve">Salted </w:t>
      </w:r>
      <w:r w:rsidR="002A4592">
        <w:t>Hash</w:t>
      </w:r>
    </w:p>
    <w:p w14:paraId="3680DACD" w14:textId="5DEC49C7" w:rsidR="00237663" w:rsidRDefault="00A00255" w:rsidP="002A4592">
      <w:r>
        <w:t>Die Anmeldepasswörter</w:t>
      </w:r>
      <w:r w:rsidR="00E27C3F">
        <w:t xml:space="preserve"> werden in der Datenbank nur als </w:t>
      </w:r>
      <w:r w:rsidR="00237663">
        <w:t>BLOWFISH</w:t>
      </w:r>
      <w:r w:rsidR="00E27C3F">
        <w:t xml:space="preserve">-Hash </w:t>
      </w:r>
      <w:r w:rsidR="00237663">
        <w:t>gespeichert. Ab PHP 5.5.0 werden Methoden für die sichere Erstellung von Salt und Hash angeboten</w:t>
      </w:r>
      <w:r>
        <w:t>, die im Projekt verwendet werden</w:t>
      </w:r>
      <w:r w:rsidR="00237663">
        <w:t xml:space="preserve">. Die Methode </w:t>
      </w:r>
      <w:r w:rsidR="00237663" w:rsidRPr="00237663">
        <w:rPr>
          <w:rStyle w:val="HTMLCode"/>
        </w:rPr>
        <w:t>password_hash($password)</w:t>
      </w:r>
      <w:r w:rsidR="00237663">
        <w:t xml:space="preserve"> generiert einen zufälligen Salt-Wert und </w:t>
      </w:r>
      <w:r>
        <w:t>erstellt</w:t>
      </w:r>
      <w:r w:rsidR="00237663">
        <w:t xml:space="preserve"> ein</w:t>
      </w:r>
      <w:r>
        <w:t xml:space="preserve">en Salted-Hash aus </w:t>
      </w:r>
      <w:r w:rsidR="00237663">
        <w:t xml:space="preserve">Passwort. </w:t>
      </w:r>
      <w:r w:rsidR="0038574F">
        <w:t>Der verwendete</w:t>
      </w:r>
      <w:r w:rsidR="00237663">
        <w:t xml:space="preserve"> Algorithmus </w:t>
      </w:r>
      <w:r w:rsidR="0038574F">
        <w:t xml:space="preserve">das Salt werden als Teil des Hash zurückgegeben. Somit </w:t>
      </w:r>
      <w:r w:rsidR="008E1C0D">
        <w:t>benötigt der</w:t>
      </w:r>
      <w:r w:rsidR="0038574F">
        <w:t xml:space="preserve"> Hash </w:t>
      </w:r>
      <w:r w:rsidR="008E1C0D">
        <w:t xml:space="preserve">nur ein Feld in der Datenbank. </w:t>
      </w:r>
    </w:p>
    <w:p w14:paraId="0E068F65" w14:textId="48B3B7C4" w:rsidR="00237663" w:rsidRDefault="00237663" w:rsidP="00237663">
      <w:r>
        <w:t xml:space="preserve">Mit </w:t>
      </w:r>
      <w:r w:rsidRPr="00237663">
        <w:rPr>
          <w:rStyle w:val="HTMLCode"/>
        </w:rPr>
        <w:t>password_verify($password,$hash)</w:t>
      </w:r>
      <w:r>
        <w:rPr>
          <w:rStyle w:val="HTMLCode"/>
        </w:rPr>
        <w:t xml:space="preserve"> </w:t>
      </w:r>
      <w:r>
        <w:t xml:space="preserve">kann ein solcher Hash verifiziert werden. </w:t>
      </w:r>
    </w:p>
    <w:p w14:paraId="3BE49F30" w14:textId="523EC987" w:rsidR="00B57C4C" w:rsidRPr="00237663" w:rsidRDefault="00B57C4C" w:rsidP="00237663">
      <w:r>
        <w:t xml:space="preserve">Beispiel-Hash: </w:t>
      </w:r>
      <w:r w:rsidRPr="00B57C4C">
        <w:rPr>
          <w:rStyle w:val="HTMLCode"/>
        </w:rPr>
        <w:t>$2y$10$X2rpDFykc2RMEI6UX6klhOKKlK1q49pqy8jOA/6QHTlbzvl1puIrS</w:t>
      </w:r>
    </w:p>
    <w:p w14:paraId="13107E4A" w14:textId="77777777" w:rsidR="0038777D" w:rsidRDefault="0038777D" w:rsidP="0005331C"/>
    <w:p w14:paraId="151CED0E" w14:textId="4314C9EE" w:rsidR="007E559C" w:rsidRDefault="007E559C" w:rsidP="007E559C">
      <w:pPr>
        <w:pStyle w:val="berschrift1"/>
      </w:pPr>
      <w:r>
        <w:t>Verschlüsselung</w:t>
      </w:r>
    </w:p>
    <w:p w14:paraId="0F937D8A" w14:textId="47240D56" w:rsidR="007E559C" w:rsidRDefault="00704621" w:rsidP="00704621">
      <w:r>
        <w:t xml:space="preserve">Für die Verschlüsslung und Entschlüsselung werden ebenfalls Methoden von PHP verwendet. Die Funktionalität wird im Projekt in der Klasse </w:t>
      </w:r>
      <w:r w:rsidRPr="00704621">
        <w:rPr>
          <w:rStyle w:val="HTMLCode"/>
        </w:rPr>
        <w:t>Crypto</w:t>
      </w:r>
      <w:r>
        <w:t xml:space="preserve"> abstrahiert, es werden die Methoden </w:t>
      </w:r>
      <w:r w:rsidRPr="00704621">
        <w:rPr>
          <w:rStyle w:val="HTMLCode"/>
        </w:rPr>
        <w:t>encryptInformation($information, $encryptionKey)</w:t>
      </w:r>
      <w:r>
        <w:rPr>
          <w:rStyle w:val="HTMLCode"/>
        </w:rPr>
        <w:t xml:space="preserve"> </w:t>
      </w:r>
      <w:r w:rsidRPr="00704621">
        <w:t>und</w:t>
      </w:r>
      <w:r>
        <w:rPr>
          <w:rStyle w:val="HTMLCode"/>
        </w:rPr>
        <w:t xml:space="preserve"> </w:t>
      </w:r>
      <w:r w:rsidRPr="00704621">
        <w:rPr>
          <w:rStyle w:val="HTMLCode"/>
        </w:rPr>
        <w:t>decryptInformation($cipherWithIvBase64, $encryptionKey)</w:t>
      </w:r>
      <w:r>
        <w:rPr>
          <w:rStyle w:val="HTMLCode"/>
        </w:rPr>
        <w:t xml:space="preserve"> </w:t>
      </w:r>
      <w:r>
        <w:t>angeboten.</w:t>
      </w:r>
      <w:r w:rsidRPr="00704621">
        <w:t xml:space="preserve"> </w:t>
      </w:r>
    </w:p>
    <w:p w14:paraId="26D22605" w14:textId="524DA7FF" w:rsidR="00860A2A" w:rsidRPr="00704621" w:rsidRDefault="00860A2A" w:rsidP="00704621">
      <w:r>
        <w:t xml:space="preserve">Beim Verschlüsseln wird ein zufälliger IV erstellt und eine </w:t>
      </w:r>
      <w:r w:rsidR="00DF6752">
        <w:t>b</w:t>
      </w:r>
      <w:r>
        <w:t>eliebige Information mit einem Key verschlüsselt</w:t>
      </w:r>
      <w:r w:rsidR="00DF6752">
        <w:t xml:space="preserve">. </w:t>
      </w:r>
      <w:r w:rsidR="000568C8">
        <w:t xml:space="preserve">Der IV wird dem Ciphertext vorangestellt und der ganze Ciphertext </w:t>
      </w:r>
      <w:bookmarkStart w:id="3" w:name="_GoBack"/>
      <w:bookmarkEnd w:id="3"/>
    </w:p>
    <w:p w14:paraId="10C32EF5" w14:textId="3BFA6F9F" w:rsidR="0005331C" w:rsidRPr="00202105" w:rsidRDefault="00237A87" w:rsidP="0005331C">
      <w:pPr>
        <w:pStyle w:val="berschrift1"/>
      </w:pPr>
      <w:r>
        <w:t xml:space="preserve">Übersicht der </w:t>
      </w:r>
      <w:r w:rsidR="0005331C" w:rsidRPr="00202105">
        <w:t>Frameworks und Libraries</w:t>
      </w:r>
    </w:p>
    <w:p w14:paraId="2F77E658" w14:textId="67DD9EF2" w:rsidR="00D745A2" w:rsidRPr="00202105" w:rsidRDefault="0005331C" w:rsidP="00D745A2">
      <w:r w:rsidRPr="00202105">
        <w:t xml:space="preserve">Es werden folgende Frameworks/Libraries eingesetzt, um bestehende Funktionen </w:t>
      </w:r>
      <w:r w:rsidR="00FE5577" w:rsidRPr="00202105">
        <w:t xml:space="preserve">wiederzuverwenden. Dies hat auch den Vorteil, dass diese Funktionen bereits von der Community gut getestet wurden. </w:t>
      </w:r>
    </w:p>
    <w:p w14:paraId="5652D218" w14:textId="77777777" w:rsidR="00344B1D" w:rsidRPr="00202105" w:rsidRDefault="00344B1D" w:rsidP="00D745A2"/>
    <w:tbl>
      <w:tblPr>
        <w:tblStyle w:val="HelleListe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3510"/>
        <w:gridCol w:w="1309"/>
        <w:gridCol w:w="2127"/>
        <w:gridCol w:w="992"/>
      </w:tblGrid>
      <w:tr w:rsidR="00304019" w:rsidRPr="00202105" w14:paraId="5D0B8B6A" w14:textId="77777777" w:rsidTr="004D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451D6A9E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  <w:t xml:space="preserve">Name     </w:t>
            </w:r>
          </w:p>
        </w:tc>
        <w:tc>
          <w:tcPr>
            <w:tcW w:w="3510" w:type="dxa"/>
            <w:noWrap/>
            <w:hideMark/>
          </w:tcPr>
          <w:p w14:paraId="149012AE" w14:textId="045DE131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  <w:t>Quelle</w:t>
            </w:r>
          </w:p>
        </w:tc>
        <w:tc>
          <w:tcPr>
            <w:tcW w:w="1309" w:type="dxa"/>
            <w:noWrap/>
            <w:hideMark/>
          </w:tcPr>
          <w:p w14:paraId="76296A89" w14:textId="0F1BB272" w:rsidR="00304019" w:rsidRPr="00202105" w:rsidRDefault="004D6677" w:rsidP="00344B1D">
            <w:pPr>
              <w:tabs>
                <w:tab w:val="clear" w:pos="5387"/>
              </w:tabs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  <w:t>Techn.</w:t>
            </w:r>
          </w:p>
        </w:tc>
        <w:tc>
          <w:tcPr>
            <w:tcW w:w="2127" w:type="dxa"/>
          </w:tcPr>
          <w:p w14:paraId="7C8D5BE7" w14:textId="6CE75074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auto"/>
                <w:sz w:val="20"/>
                <w:szCs w:val="24"/>
                <w:lang w:eastAsia="de-DE"/>
              </w:rPr>
              <w:t>Beschreibung</w:t>
            </w:r>
          </w:p>
        </w:tc>
        <w:tc>
          <w:tcPr>
            <w:tcW w:w="992" w:type="dxa"/>
          </w:tcPr>
          <w:p w14:paraId="78BB93C5" w14:textId="20E5F659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sz w:val="20"/>
                <w:szCs w:val="24"/>
                <w:lang w:eastAsia="de-DE"/>
              </w:rPr>
              <w:t>Lizenz</w:t>
            </w:r>
          </w:p>
        </w:tc>
      </w:tr>
      <w:tr w:rsidR="00304019" w:rsidRPr="00202105" w14:paraId="43C08039" w14:textId="77777777" w:rsidTr="004D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1EF044DD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Slim    </w:t>
            </w:r>
          </w:p>
        </w:tc>
        <w:tc>
          <w:tcPr>
            <w:tcW w:w="3510" w:type="dxa"/>
            <w:noWrap/>
            <w:hideMark/>
          </w:tcPr>
          <w:p w14:paraId="028EA695" w14:textId="42552F3F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19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http://www.slimf</w:t>
              </w:r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r</w:t>
              </w:r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amework.com/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1309" w:type="dxa"/>
            <w:noWrap/>
            <w:hideMark/>
          </w:tcPr>
          <w:p w14:paraId="359962DE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PHP   </w:t>
            </w:r>
          </w:p>
        </w:tc>
        <w:tc>
          <w:tcPr>
            <w:tcW w:w="2127" w:type="dxa"/>
          </w:tcPr>
          <w:p w14:paraId="191FCE76" w14:textId="0106738C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MVC/Router</w:t>
            </w:r>
          </w:p>
        </w:tc>
        <w:tc>
          <w:tcPr>
            <w:tcW w:w="992" w:type="dxa"/>
          </w:tcPr>
          <w:p w14:paraId="3A1476C0" w14:textId="31287F43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MIT</w:t>
            </w:r>
          </w:p>
        </w:tc>
      </w:tr>
      <w:tr w:rsidR="00304019" w:rsidRPr="00202105" w14:paraId="69ED9387" w14:textId="77777777" w:rsidTr="004D66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4B03EBD0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twig    </w:t>
            </w:r>
          </w:p>
        </w:tc>
        <w:tc>
          <w:tcPr>
            <w:tcW w:w="3510" w:type="dxa"/>
            <w:noWrap/>
            <w:hideMark/>
          </w:tcPr>
          <w:p w14:paraId="707A73FC" w14:textId="1BA0273D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0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http://twig.sensiolabs.org/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</w:t>
            </w:r>
          </w:p>
        </w:tc>
        <w:tc>
          <w:tcPr>
            <w:tcW w:w="1309" w:type="dxa"/>
            <w:noWrap/>
            <w:hideMark/>
          </w:tcPr>
          <w:p w14:paraId="24C07A31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PHP </w:t>
            </w:r>
          </w:p>
        </w:tc>
        <w:tc>
          <w:tcPr>
            <w:tcW w:w="2127" w:type="dxa"/>
          </w:tcPr>
          <w:p w14:paraId="5E0F0187" w14:textId="6F8B69A5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HTML-Templates</w:t>
            </w:r>
          </w:p>
        </w:tc>
        <w:tc>
          <w:tcPr>
            <w:tcW w:w="992" w:type="dxa"/>
          </w:tcPr>
          <w:p w14:paraId="63C355C7" w14:textId="5FBB65B9" w:rsidR="00304019" w:rsidRPr="00202105" w:rsidRDefault="0086008E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new BSD</w:t>
            </w:r>
          </w:p>
        </w:tc>
      </w:tr>
      <w:tr w:rsidR="00304019" w:rsidRPr="00202105" w14:paraId="122E0776" w14:textId="77777777" w:rsidTr="004D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5A418852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Aura.Sql    </w:t>
            </w:r>
          </w:p>
        </w:tc>
        <w:tc>
          <w:tcPr>
            <w:tcW w:w="3510" w:type="dxa"/>
            <w:noWrap/>
            <w:hideMark/>
          </w:tcPr>
          <w:p w14:paraId="1F17894F" w14:textId="58297A1D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1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https://github.com/auraphp/Aura.Sql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</w:t>
            </w:r>
          </w:p>
        </w:tc>
        <w:tc>
          <w:tcPr>
            <w:tcW w:w="1309" w:type="dxa"/>
            <w:noWrap/>
            <w:hideMark/>
          </w:tcPr>
          <w:p w14:paraId="64FB552B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PHP     </w:t>
            </w:r>
          </w:p>
        </w:tc>
        <w:tc>
          <w:tcPr>
            <w:tcW w:w="2127" w:type="dxa"/>
          </w:tcPr>
          <w:p w14:paraId="0ECED8D3" w14:textId="5260CA1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SQL-Zugriff</w:t>
            </w:r>
          </w:p>
        </w:tc>
        <w:tc>
          <w:tcPr>
            <w:tcW w:w="992" w:type="dxa"/>
          </w:tcPr>
          <w:p w14:paraId="48CB0E63" w14:textId="46098B03" w:rsidR="00304019" w:rsidRPr="00202105" w:rsidRDefault="00157D40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copyleft</w:t>
            </w:r>
          </w:p>
        </w:tc>
      </w:tr>
      <w:tr w:rsidR="00304019" w:rsidRPr="00202105" w14:paraId="706858AF" w14:textId="77777777" w:rsidTr="004D66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0AE0FFB4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valitron    </w:t>
            </w:r>
          </w:p>
        </w:tc>
        <w:tc>
          <w:tcPr>
            <w:tcW w:w="3510" w:type="dxa"/>
            <w:noWrap/>
            <w:hideMark/>
          </w:tcPr>
          <w:p w14:paraId="74BE5AF4" w14:textId="58E6599C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2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https://github.com/vlucas/valitron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1309" w:type="dxa"/>
            <w:noWrap/>
            <w:hideMark/>
          </w:tcPr>
          <w:p w14:paraId="45B4362E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PHP </w:t>
            </w:r>
          </w:p>
        </w:tc>
        <w:tc>
          <w:tcPr>
            <w:tcW w:w="2127" w:type="dxa"/>
          </w:tcPr>
          <w:p w14:paraId="0CEF28E3" w14:textId="6635AFFE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Validierung </w:t>
            </w:r>
          </w:p>
        </w:tc>
        <w:tc>
          <w:tcPr>
            <w:tcW w:w="992" w:type="dxa"/>
          </w:tcPr>
          <w:p w14:paraId="14820FCB" w14:textId="0F0E9520" w:rsidR="00304019" w:rsidRPr="00202105" w:rsidRDefault="00157D40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new BSD</w:t>
            </w:r>
          </w:p>
        </w:tc>
      </w:tr>
      <w:tr w:rsidR="00304019" w:rsidRPr="00202105" w14:paraId="10BD6387" w14:textId="77777777" w:rsidTr="004D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6E1F2B55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pwgen-php   </w:t>
            </w:r>
          </w:p>
        </w:tc>
        <w:tc>
          <w:tcPr>
            <w:tcW w:w="3510" w:type="dxa"/>
            <w:noWrap/>
            <w:hideMark/>
          </w:tcPr>
          <w:p w14:paraId="3CCE3C2A" w14:textId="683A0A63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3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https://github.com/roderik/pwgen-php</w:t>
              </w:r>
            </w:hyperlink>
          </w:p>
        </w:tc>
        <w:tc>
          <w:tcPr>
            <w:tcW w:w="1309" w:type="dxa"/>
            <w:noWrap/>
            <w:hideMark/>
          </w:tcPr>
          <w:p w14:paraId="4EE6DA78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PHP </w:t>
            </w:r>
          </w:p>
        </w:tc>
        <w:tc>
          <w:tcPr>
            <w:tcW w:w="2127" w:type="dxa"/>
          </w:tcPr>
          <w:p w14:paraId="7D7A816F" w14:textId="34AD82BC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Passwort-Generator </w:t>
            </w:r>
          </w:p>
        </w:tc>
        <w:tc>
          <w:tcPr>
            <w:tcW w:w="992" w:type="dxa"/>
          </w:tcPr>
          <w:p w14:paraId="3219F467" w14:textId="2CF9438F" w:rsidR="00304019" w:rsidRPr="00202105" w:rsidRDefault="00157D40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GPL</w:t>
            </w:r>
          </w:p>
        </w:tc>
      </w:tr>
      <w:tr w:rsidR="00304019" w:rsidRPr="00202105" w14:paraId="184AACAF" w14:textId="77777777" w:rsidTr="004D66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4C9FDBDA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monolog </w:t>
            </w:r>
          </w:p>
        </w:tc>
        <w:tc>
          <w:tcPr>
            <w:tcW w:w="3510" w:type="dxa"/>
            <w:noWrap/>
            <w:hideMark/>
          </w:tcPr>
          <w:p w14:paraId="2BC221AC" w14:textId="58B1F72D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4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https://github.com/Seldaek/monolog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1309" w:type="dxa"/>
            <w:noWrap/>
            <w:hideMark/>
          </w:tcPr>
          <w:p w14:paraId="51929767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PHP </w:t>
            </w:r>
          </w:p>
        </w:tc>
        <w:tc>
          <w:tcPr>
            <w:tcW w:w="2127" w:type="dxa"/>
          </w:tcPr>
          <w:p w14:paraId="11D5BEED" w14:textId="7F7D2981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Logging </w:t>
            </w:r>
          </w:p>
        </w:tc>
        <w:tc>
          <w:tcPr>
            <w:tcW w:w="992" w:type="dxa"/>
          </w:tcPr>
          <w:p w14:paraId="330B2AE6" w14:textId="70D9372E" w:rsidR="00304019" w:rsidRPr="00202105" w:rsidRDefault="00546BE2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copyleft</w:t>
            </w:r>
          </w:p>
        </w:tc>
      </w:tr>
      <w:tr w:rsidR="00304019" w:rsidRPr="00202105" w14:paraId="216F0408" w14:textId="77777777" w:rsidTr="004D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03CF665B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lastRenderedPageBreak/>
              <w:t xml:space="preserve">composer    </w:t>
            </w:r>
          </w:p>
        </w:tc>
        <w:tc>
          <w:tcPr>
            <w:tcW w:w="3510" w:type="dxa"/>
            <w:noWrap/>
            <w:hideMark/>
          </w:tcPr>
          <w:p w14:paraId="46966E0D" w14:textId="604BB7E9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5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https://getcomposer.org/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  </w:t>
            </w:r>
          </w:p>
        </w:tc>
        <w:tc>
          <w:tcPr>
            <w:tcW w:w="1309" w:type="dxa"/>
            <w:noWrap/>
            <w:hideMark/>
          </w:tcPr>
          <w:p w14:paraId="1408BD05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PHP </w:t>
            </w:r>
          </w:p>
        </w:tc>
        <w:tc>
          <w:tcPr>
            <w:tcW w:w="2127" w:type="dxa"/>
          </w:tcPr>
          <w:p w14:paraId="35840F95" w14:textId="7FAE3771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Class autoloading </w:t>
            </w:r>
          </w:p>
        </w:tc>
        <w:tc>
          <w:tcPr>
            <w:tcW w:w="992" w:type="dxa"/>
          </w:tcPr>
          <w:p w14:paraId="285D83C5" w14:textId="53633CD0" w:rsidR="00304019" w:rsidRPr="00202105" w:rsidRDefault="00C17D8C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MIT</w:t>
            </w:r>
          </w:p>
        </w:tc>
      </w:tr>
      <w:tr w:rsidR="00304019" w:rsidRPr="00202105" w14:paraId="582A96E8" w14:textId="77777777" w:rsidTr="004D66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3AFA5969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bootstrap   </w:t>
            </w:r>
          </w:p>
        </w:tc>
        <w:tc>
          <w:tcPr>
            <w:tcW w:w="3510" w:type="dxa"/>
            <w:noWrap/>
            <w:hideMark/>
          </w:tcPr>
          <w:p w14:paraId="3144D4F5" w14:textId="55BEC344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6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http://getbootstrap.com/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  </w:t>
            </w:r>
          </w:p>
        </w:tc>
        <w:tc>
          <w:tcPr>
            <w:tcW w:w="1309" w:type="dxa"/>
            <w:noWrap/>
            <w:hideMark/>
          </w:tcPr>
          <w:p w14:paraId="38AA7D3E" w14:textId="16647C55" w:rsidR="00304019" w:rsidRPr="00202105" w:rsidRDefault="004D6677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HTML/CSS/JS</w:t>
            </w:r>
          </w:p>
        </w:tc>
        <w:tc>
          <w:tcPr>
            <w:tcW w:w="2127" w:type="dxa"/>
          </w:tcPr>
          <w:p w14:paraId="62451477" w14:textId="5991D45F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Frontend framework</w:t>
            </w:r>
          </w:p>
        </w:tc>
        <w:tc>
          <w:tcPr>
            <w:tcW w:w="992" w:type="dxa"/>
          </w:tcPr>
          <w:p w14:paraId="3B92A765" w14:textId="068C25E0" w:rsidR="00304019" w:rsidRPr="00202105" w:rsidRDefault="00C17D8C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MIT</w:t>
            </w:r>
          </w:p>
        </w:tc>
      </w:tr>
      <w:tr w:rsidR="00304019" w:rsidRPr="00202105" w14:paraId="3561C6DE" w14:textId="77777777" w:rsidTr="004D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74EC3418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jQuery  </w:t>
            </w:r>
          </w:p>
        </w:tc>
        <w:tc>
          <w:tcPr>
            <w:tcW w:w="3510" w:type="dxa"/>
            <w:noWrap/>
            <w:hideMark/>
          </w:tcPr>
          <w:p w14:paraId="2497798D" w14:textId="339417F4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7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https://jquery.com/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1309" w:type="dxa"/>
            <w:noWrap/>
            <w:hideMark/>
          </w:tcPr>
          <w:p w14:paraId="621EE160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JS </w:t>
            </w:r>
          </w:p>
        </w:tc>
        <w:tc>
          <w:tcPr>
            <w:tcW w:w="2127" w:type="dxa"/>
          </w:tcPr>
          <w:p w14:paraId="1A1849B8" w14:textId="4A8D371F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JavaScript DOM library</w:t>
            </w:r>
          </w:p>
        </w:tc>
        <w:tc>
          <w:tcPr>
            <w:tcW w:w="992" w:type="dxa"/>
          </w:tcPr>
          <w:p w14:paraId="3DD69897" w14:textId="0D0439AD" w:rsidR="00304019" w:rsidRPr="00202105" w:rsidRDefault="00C17D8C" w:rsidP="00344B1D">
            <w:pPr>
              <w:tabs>
                <w:tab w:val="clear" w:pos="5387"/>
              </w:tabs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MIT</w:t>
            </w:r>
          </w:p>
        </w:tc>
      </w:tr>
      <w:tr w:rsidR="00304019" w:rsidRPr="00202105" w14:paraId="1600E217" w14:textId="77777777" w:rsidTr="004D66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0317042D" w14:textId="03A0C77A" w:rsidR="00304019" w:rsidRPr="00202105" w:rsidRDefault="004D6677" w:rsidP="00344B1D">
            <w:pPr>
              <w:tabs>
                <w:tab w:val="clear" w:pos="5387"/>
              </w:tabs>
              <w:spacing w:before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Font Awesome</w:t>
            </w:r>
          </w:p>
        </w:tc>
        <w:tc>
          <w:tcPr>
            <w:tcW w:w="3510" w:type="dxa"/>
            <w:noWrap/>
            <w:hideMark/>
          </w:tcPr>
          <w:p w14:paraId="2507D770" w14:textId="0F832625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hyperlink r:id="rId28" w:history="1">
              <w:r w:rsidRPr="00202105">
                <w:rPr>
                  <w:rStyle w:val="Link"/>
                  <w:rFonts w:ascii="Calibri" w:eastAsia="Times New Roman" w:hAnsi="Calibri" w:cs="Times New Roman"/>
                  <w:sz w:val="20"/>
                  <w:szCs w:val="24"/>
                  <w:lang w:eastAsia="de-DE"/>
                </w:rPr>
                <w:t>http://fontawesome.io/</w:t>
              </w:r>
            </w:hyperlink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    </w:t>
            </w:r>
          </w:p>
        </w:tc>
        <w:tc>
          <w:tcPr>
            <w:tcW w:w="1309" w:type="dxa"/>
            <w:noWrap/>
            <w:hideMark/>
          </w:tcPr>
          <w:p w14:paraId="38E0BA28" w14:textId="77777777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 xml:space="preserve">CSS </w:t>
            </w:r>
          </w:p>
        </w:tc>
        <w:tc>
          <w:tcPr>
            <w:tcW w:w="2127" w:type="dxa"/>
          </w:tcPr>
          <w:p w14:paraId="56092F78" w14:textId="26888EB5" w:rsidR="00304019" w:rsidRPr="00202105" w:rsidRDefault="00304019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Icons</w:t>
            </w:r>
          </w:p>
        </w:tc>
        <w:tc>
          <w:tcPr>
            <w:tcW w:w="992" w:type="dxa"/>
          </w:tcPr>
          <w:p w14:paraId="1EEA87B1" w14:textId="7DCE4B91" w:rsidR="00304019" w:rsidRPr="00202105" w:rsidRDefault="004D6677" w:rsidP="00344B1D">
            <w:pPr>
              <w:tabs>
                <w:tab w:val="clear" w:pos="5387"/>
              </w:tabs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</w:pPr>
            <w:r w:rsidRPr="00202105">
              <w:rPr>
                <w:rFonts w:ascii="Calibri" w:eastAsia="Times New Roman" w:hAnsi="Calibri" w:cs="Times New Roman"/>
                <w:color w:val="000000"/>
                <w:sz w:val="20"/>
                <w:szCs w:val="24"/>
                <w:lang w:eastAsia="de-DE"/>
              </w:rPr>
              <w:t>OFL/MIT</w:t>
            </w:r>
          </w:p>
        </w:tc>
      </w:tr>
    </w:tbl>
    <w:p w14:paraId="427A9A70" w14:textId="2028A355" w:rsidR="002A02BD" w:rsidRPr="00202105" w:rsidRDefault="004D6677" w:rsidP="00D745A2">
      <w:r w:rsidRPr="00202105">
        <w:t xml:space="preserve">Die GPL-Lizenz dieses Projektes ist kompatibel mit verwendeten Komponenten. </w:t>
      </w:r>
    </w:p>
    <w:p w14:paraId="520E84A3" w14:textId="77777777" w:rsidR="004D6677" w:rsidRPr="00202105" w:rsidRDefault="004D6677" w:rsidP="00D745A2"/>
    <w:p w14:paraId="14DA8ABA" w14:textId="68FA9A8A" w:rsidR="002A02BD" w:rsidRPr="00202105" w:rsidRDefault="002A02BD" w:rsidP="00311B20">
      <w:pPr>
        <w:pStyle w:val="berschrift1"/>
      </w:pPr>
      <w:r w:rsidRPr="00202105">
        <w:t>Anhang:  Source Code</w:t>
      </w:r>
    </w:p>
    <w:p w14:paraId="3CE72E04" w14:textId="34A4A9A4" w:rsidR="0074548E" w:rsidRPr="00202105" w:rsidRDefault="002A02BD" w:rsidP="002A02BD">
      <w:r w:rsidRPr="00202105">
        <w:t xml:space="preserve">Der Sourcecode des gesamten Projekts kann abgerufen werden unter: </w:t>
      </w:r>
      <w:hyperlink r:id="rId29" w:history="1">
        <w:r w:rsidR="0074548E" w:rsidRPr="00202105">
          <w:rPr>
            <w:rStyle w:val="Link"/>
          </w:rPr>
          <w:t>https://github.com/synox/Password-Manager</w:t>
        </w:r>
      </w:hyperlink>
      <w:r w:rsidR="0074548E" w:rsidRPr="00202105">
        <w:t xml:space="preserve"> (GPL2 Lizenz)</w:t>
      </w:r>
    </w:p>
    <w:p w14:paraId="096AF03D" w14:textId="77777777" w:rsidR="002A02BD" w:rsidRPr="00202105" w:rsidRDefault="002A02BD" w:rsidP="00D745A2"/>
    <w:sectPr w:rsidR="002A02BD" w:rsidRPr="00202105" w:rsidSect="00275B3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 w:code="9"/>
      <w:pgMar w:top="2495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B3D4C" w14:textId="77777777" w:rsidR="000568C8" w:rsidRDefault="000568C8" w:rsidP="006312E0">
      <w:pPr>
        <w:spacing w:line="240" w:lineRule="auto"/>
      </w:pPr>
      <w:r>
        <w:separator/>
      </w:r>
    </w:p>
  </w:endnote>
  <w:endnote w:type="continuationSeparator" w:id="0">
    <w:p w14:paraId="31A444E4" w14:textId="77777777" w:rsidR="000568C8" w:rsidRDefault="000568C8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19663" w14:textId="77777777" w:rsidR="000568C8" w:rsidRDefault="000568C8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5D6A5" w14:textId="77777777" w:rsidR="000568C8" w:rsidRPr="00D34535" w:rsidRDefault="000568C8" w:rsidP="00D34535">
    <w:pPr>
      <w:pStyle w:val="Fuzeile"/>
    </w:pPr>
    <w:r w:rsidRPr="00986ED6">
      <w:rPr>
        <w:color w:val="697D91"/>
      </w:rPr>
      <w:t>Berner Fachhochschule | Haute école spécialisée bernoise | Bern University of Applied Sciences</w:t>
    </w:r>
    <w:r w:rsidRPr="0044570D">
      <w:rPr>
        <w:noProof/>
        <w:lang w:val="de-DE" w:eastAsia="de-DE"/>
      </w:rPr>
      <w:t xml:space="preserve"> </w:t>
    </w:r>
    <w:r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3FD94D" wp14:editId="21804D6B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D48A1" w14:textId="77777777" w:rsidR="000568C8" w:rsidRPr="00986ED6" w:rsidRDefault="000568C8" w:rsidP="00D34535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986ED6">
                            <w:rPr>
                              <w:color w:val="697D91"/>
                            </w:rPr>
                            <w:t xml:space="preserve">Seite </w:t>
                          </w:r>
                          <w:r w:rsidRPr="00986ED6">
                            <w:rPr>
                              <w:color w:val="697D91"/>
                            </w:rPr>
                            <w:fldChar w:fldCharType="begin"/>
                          </w:r>
                          <w:r w:rsidRPr="00986ED6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986ED6">
                            <w:rPr>
                              <w:color w:val="697D91"/>
                            </w:rPr>
                            <w:fldChar w:fldCharType="separate"/>
                          </w:r>
                          <w:r w:rsidR="00321C4C">
                            <w:rPr>
                              <w:noProof/>
                              <w:color w:val="697D91"/>
                            </w:rPr>
                            <w:t>4</w:t>
                          </w:r>
                          <w:r w:rsidRPr="00986ED6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feld 5" o:spid="_x0000_s1027" type="#_x0000_t202" style="position:absolute;margin-left:482.5pt;margin-top:806.05pt;width:63.4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" fillcolor="white [3201]" stroked="f" strokeweight=".5pt">
              <v:textbox inset="0,0,0,0">
                <w:txbxContent>
                  <w:p w14:paraId="7AFD48A1" w14:textId="77777777" w:rsidR="000568C8" w:rsidRPr="00986ED6" w:rsidRDefault="000568C8" w:rsidP="00D34535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986ED6">
                      <w:rPr>
                        <w:color w:val="697D91"/>
                      </w:rPr>
                      <w:t xml:space="preserve">Seite </w:t>
                    </w:r>
                    <w:r w:rsidRPr="00986ED6">
                      <w:rPr>
                        <w:color w:val="697D91"/>
                      </w:rPr>
                      <w:fldChar w:fldCharType="begin"/>
                    </w:r>
                    <w:r w:rsidRPr="00986ED6">
                      <w:rPr>
                        <w:color w:val="697D91"/>
                      </w:rPr>
                      <w:instrText xml:space="preserve"> PAGE   \* MERGEFORMAT </w:instrText>
                    </w:r>
                    <w:r w:rsidRPr="00986ED6">
                      <w:rPr>
                        <w:color w:val="697D91"/>
                      </w:rPr>
                      <w:fldChar w:fldCharType="separate"/>
                    </w:r>
                    <w:r w:rsidR="00321C4C">
                      <w:rPr>
                        <w:noProof/>
                        <w:color w:val="697D91"/>
                      </w:rPr>
                      <w:t>4</w:t>
                    </w:r>
                    <w:r w:rsidRPr="00986ED6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B6E5E" w14:textId="77777777" w:rsidR="000568C8" w:rsidRPr="00986ED6" w:rsidRDefault="000568C8" w:rsidP="0044570D">
    <w:pPr>
      <w:pStyle w:val="Fuzeile"/>
      <w:rPr>
        <w:color w:val="697D91"/>
      </w:rPr>
    </w:pPr>
    <w:r w:rsidRPr="00986ED6">
      <w:rPr>
        <w:noProof/>
        <w:color w:val="697D91"/>
        <w:lang w:val="de-DE"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44DB93" wp14:editId="2BA884D9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10" name="Textfeld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3C0493" w14:textId="77777777" w:rsidR="000568C8" w:rsidRPr="00986ED6" w:rsidRDefault="000568C8" w:rsidP="0044570D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986ED6">
                            <w:rPr>
                              <w:color w:val="697D91"/>
                            </w:rPr>
                            <w:t xml:space="preserve">Seite </w:t>
                          </w:r>
                          <w:r w:rsidRPr="00986ED6">
                            <w:rPr>
                              <w:color w:val="697D91"/>
                            </w:rPr>
                            <w:fldChar w:fldCharType="begin"/>
                          </w:r>
                          <w:r w:rsidRPr="00986ED6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986ED6">
                            <w:rPr>
                              <w:color w:val="697D91"/>
                            </w:rPr>
                            <w:fldChar w:fldCharType="separate"/>
                          </w:r>
                          <w:r w:rsidR="00321C4C">
                            <w:rPr>
                              <w:noProof/>
                              <w:color w:val="697D91"/>
                            </w:rPr>
                            <w:t>1</w:t>
                          </w:r>
                          <w:r w:rsidRPr="00986ED6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feld 10" o:spid="_x0000_s1028" type="#_x0000_t202" style="position:absolute;margin-left:482.5pt;margin-top:806.05pt;width:63.45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" fillcolor="white [3201]" stroked="f" strokeweight=".5pt">
              <v:textbox inset="0,0,0,0">
                <w:txbxContent>
                  <w:p w14:paraId="3E3C0493" w14:textId="77777777" w:rsidR="000568C8" w:rsidRPr="00986ED6" w:rsidRDefault="000568C8" w:rsidP="0044570D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986ED6">
                      <w:rPr>
                        <w:color w:val="697D91"/>
                      </w:rPr>
                      <w:t xml:space="preserve">Seite </w:t>
                    </w:r>
                    <w:r w:rsidRPr="00986ED6">
                      <w:rPr>
                        <w:color w:val="697D91"/>
                      </w:rPr>
                      <w:fldChar w:fldCharType="begin"/>
                    </w:r>
                    <w:r w:rsidRPr="00986ED6">
                      <w:rPr>
                        <w:color w:val="697D91"/>
                      </w:rPr>
                      <w:instrText xml:space="preserve"> PAGE   \* MERGEFORMAT </w:instrText>
                    </w:r>
                    <w:r w:rsidRPr="00986ED6">
                      <w:rPr>
                        <w:color w:val="697D91"/>
                      </w:rPr>
                      <w:fldChar w:fldCharType="separate"/>
                    </w:r>
                    <w:r w:rsidR="00321C4C">
                      <w:rPr>
                        <w:noProof/>
                        <w:color w:val="697D91"/>
                      </w:rPr>
                      <w:t>1</w:t>
                    </w:r>
                    <w:r w:rsidRPr="00986ED6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86ED6">
      <w:rPr>
        <w:color w:val="697D91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5CE0C" w14:textId="77777777" w:rsidR="000568C8" w:rsidRDefault="000568C8" w:rsidP="006312E0">
      <w:pPr>
        <w:spacing w:line="240" w:lineRule="auto"/>
      </w:pPr>
      <w:r>
        <w:separator/>
      </w:r>
    </w:p>
  </w:footnote>
  <w:footnote w:type="continuationSeparator" w:id="0">
    <w:p w14:paraId="39F842EB" w14:textId="77777777" w:rsidR="000568C8" w:rsidRDefault="000568C8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6350B" w14:textId="77777777" w:rsidR="000568C8" w:rsidRDefault="000568C8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72D72" w14:textId="77777777" w:rsidR="000568C8" w:rsidRPr="001F1B9C" w:rsidRDefault="000568C8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4624" behindDoc="0" locked="1" layoutInCell="1" allowOverlap="1" wp14:anchorId="3EB91B8A" wp14:editId="5E624058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4" name="logo_sw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8720" behindDoc="0" locked="1" layoutInCell="1" allowOverlap="1" wp14:anchorId="7A4B472F" wp14:editId="34F6C066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7" name="logo_rgb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6B9DC" w14:textId="77777777" w:rsidR="000568C8" w:rsidRDefault="000568C8" w:rsidP="0044570D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80768" behindDoc="0" locked="1" layoutInCell="1" allowOverlap="1" wp14:anchorId="5226D1D2" wp14:editId="364C37DC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6" name="logo_rgb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2576" behindDoc="0" locked="1" layoutInCell="1" allowOverlap="1" wp14:anchorId="2507D335" wp14:editId="383E5B64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3" name="logo_sw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711A4C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2558F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321E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FC26D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B39E5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3F"/>
    <w:rsid w:val="00023DEE"/>
    <w:rsid w:val="00024E02"/>
    <w:rsid w:val="0005331C"/>
    <w:rsid w:val="000568C8"/>
    <w:rsid w:val="00085F75"/>
    <w:rsid w:val="000F1922"/>
    <w:rsid w:val="0011348E"/>
    <w:rsid w:val="001215C7"/>
    <w:rsid w:val="0015023D"/>
    <w:rsid w:val="00157D40"/>
    <w:rsid w:val="00170D9E"/>
    <w:rsid w:val="00175C6B"/>
    <w:rsid w:val="00195D4F"/>
    <w:rsid w:val="001B0F1A"/>
    <w:rsid w:val="001E0286"/>
    <w:rsid w:val="001F0F2A"/>
    <w:rsid w:val="001F1B9C"/>
    <w:rsid w:val="001F3345"/>
    <w:rsid w:val="00202105"/>
    <w:rsid w:val="00207968"/>
    <w:rsid w:val="00220F0E"/>
    <w:rsid w:val="00237663"/>
    <w:rsid w:val="00237A87"/>
    <w:rsid w:val="00246C43"/>
    <w:rsid w:val="002502B0"/>
    <w:rsid w:val="00250E02"/>
    <w:rsid w:val="00263C8A"/>
    <w:rsid w:val="00275B35"/>
    <w:rsid w:val="00276765"/>
    <w:rsid w:val="002A02BD"/>
    <w:rsid w:val="002A0932"/>
    <w:rsid w:val="002A453B"/>
    <w:rsid w:val="002A4592"/>
    <w:rsid w:val="002B0461"/>
    <w:rsid w:val="002D0EE2"/>
    <w:rsid w:val="002E64DD"/>
    <w:rsid w:val="002E6C41"/>
    <w:rsid w:val="003010C0"/>
    <w:rsid w:val="00304019"/>
    <w:rsid w:val="00311B20"/>
    <w:rsid w:val="00313EB2"/>
    <w:rsid w:val="00314D27"/>
    <w:rsid w:val="00321C4C"/>
    <w:rsid w:val="00344B1D"/>
    <w:rsid w:val="00352802"/>
    <w:rsid w:val="003838FC"/>
    <w:rsid w:val="0038574F"/>
    <w:rsid w:val="00386628"/>
    <w:rsid w:val="0038777D"/>
    <w:rsid w:val="003B66F4"/>
    <w:rsid w:val="003E14BF"/>
    <w:rsid w:val="003E2DCB"/>
    <w:rsid w:val="00402C92"/>
    <w:rsid w:val="00416C9D"/>
    <w:rsid w:val="004202F9"/>
    <w:rsid w:val="0042274F"/>
    <w:rsid w:val="0044570D"/>
    <w:rsid w:val="004900D4"/>
    <w:rsid w:val="00490492"/>
    <w:rsid w:val="004A28AA"/>
    <w:rsid w:val="004D6677"/>
    <w:rsid w:val="004D7D20"/>
    <w:rsid w:val="00523EE2"/>
    <w:rsid w:val="00546BE2"/>
    <w:rsid w:val="00552732"/>
    <w:rsid w:val="0055378F"/>
    <w:rsid w:val="005C6245"/>
    <w:rsid w:val="006312E0"/>
    <w:rsid w:val="006542BD"/>
    <w:rsid w:val="00683799"/>
    <w:rsid w:val="00695227"/>
    <w:rsid w:val="0069632F"/>
    <w:rsid w:val="006C0A26"/>
    <w:rsid w:val="006C42BC"/>
    <w:rsid w:val="006E32FB"/>
    <w:rsid w:val="006F5CBA"/>
    <w:rsid w:val="006F7396"/>
    <w:rsid w:val="00704621"/>
    <w:rsid w:val="0070728D"/>
    <w:rsid w:val="007169FB"/>
    <w:rsid w:val="00730698"/>
    <w:rsid w:val="0074548E"/>
    <w:rsid w:val="007553BD"/>
    <w:rsid w:val="00761683"/>
    <w:rsid w:val="007809B6"/>
    <w:rsid w:val="007B4AC6"/>
    <w:rsid w:val="007C6F52"/>
    <w:rsid w:val="007D6F67"/>
    <w:rsid w:val="007E559C"/>
    <w:rsid w:val="00800BF2"/>
    <w:rsid w:val="008101EC"/>
    <w:rsid w:val="00823BBE"/>
    <w:rsid w:val="008252DA"/>
    <w:rsid w:val="0086008E"/>
    <w:rsid w:val="00860A2A"/>
    <w:rsid w:val="00864D2D"/>
    <w:rsid w:val="008815F1"/>
    <w:rsid w:val="008C51F8"/>
    <w:rsid w:val="008D3A9F"/>
    <w:rsid w:val="008D5B3F"/>
    <w:rsid w:val="008E1C0D"/>
    <w:rsid w:val="00904A9C"/>
    <w:rsid w:val="009161C4"/>
    <w:rsid w:val="0091732B"/>
    <w:rsid w:val="00932528"/>
    <w:rsid w:val="00932C5C"/>
    <w:rsid w:val="009577BF"/>
    <w:rsid w:val="009837DC"/>
    <w:rsid w:val="00986ED6"/>
    <w:rsid w:val="009B0030"/>
    <w:rsid w:val="009D5780"/>
    <w:rsid w:val="009E34A5"/>
    <w:rsid w:val="009E65ED"/>
    <w:rsid w:val="00A00255"/>
    <w:rsid w:val="00A368BB"/>
    <w:rsid w:val="00A82729"/>
    <w:rsid w:val="00AA10D7"/>
    <w:rsid w:val="00AB38FC"/>
    <w:rsid w:val="00AB4C76"/>
    <w:rsid w:val="00AC76B5"/>
    <w:rsid w:val="00AD3C46"/>
    <w:rsid w:val="00AE123F"/>
    <w:rsid w:val="00AE368C"/>
    <w:rsid w:val="00AF485B"/>
    <w:rsid w:val="00B22D72"/>
    <w:rsid w:val="00B25DB1"/>
    <w:rsid w:val="00B57C4C"/>
    <w:rsid w:val="00B807BC"/>
    <w:rsid w:val="00BA1B89"/>
    <w:rsid w:val="00BE0A05"/>
    <w:rsid w:val="00BE3EF3"/>
    <w:rsid w:val="00C00551"/>
    <w:rsid w:val="00C17D8C"/>
    <w:rsid w:val="00C30550"/>
    <w:rsid w:val="00C31089"/>
    <w:rsid w:val="00C32594"/>
    <w:rsid w:val="00CA7E54"/>
    <w:rsid w:val="00CC2474"/>
    <w:rsid w:val="00CC68AA"/>
    <w:rsid w:val="00CC7A3B"/>
    <w:rsid w:val="00D34535"/>
    <w:rsid w:val="00D50EE6"/>
    <w:rsid w:val="00D745A2"/>
    <w:rsid w:val="00D846A4"/>
    <w:rsid w:val="00DA4F15"/>
    <w:rsid w:val="00DB0B91"/>
    <w:rsid w:val="00DF6752"/>
    <w:rsid w:val="00E007F6"/>
    <w:rsid w:val="00E04098"/>
    <w:rsid w:val="00E07490"/>
    <w:rsid w:val="00E27C3F"/>
    <w:rsid w:val="00E5393F"/>
    <w:rsid w:val="00E83D3D"/>
    <w:rsid w:val="00E84896"/>
    <w:rsid w:val="00EE0EAE"/>
    <w:rsid w:val="00EF4B39"/>
    <w:rsid w:val="00F05D4D"/>
    <w:rsid w:val="00F26DC6"/>
    <w:rsid w:val="00F36316"/>
    <w:rsid w:val="00F64249"/>
    <w:rsid w:val="00F85A8C"/>
    <w:rsid w:val="00F97CDD"/>
    <w:rsid w:val="00FA4AE5"/>
    <w:rsid w:val="00FE5577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3B4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2105"/>
    <w:pPr>
      <w:tabs>
        <w:tab w:val="left" w:pos="5387"/>
      </w:tabs>
      <w:spacing w:before="120" w:line="244" w:lineRule="atLeast"/>
    </w:pPr>
    <w:rPr>
      <w:sz w:val="19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07490"/>
    <w:pPr>
      <w:keepNext/>
      <w:keepLines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eichen"/>
    <w:uiPriority w:val="99"/>
    <w:unhideWhenUsed/>
    <w:rsid w:val="0044570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eiche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23EE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23EE2"/>
    <w:rPr>
      <w:rFonts w:ascii="Lucida Grande" w:hAnsi="Lucida Grande" w:cs="Lucida Grande"/>
      <w:sz w:val="18"/>
      <w:szCs w:val="18"/>
    </w:rPr>
  </w:style>
  <w:style w:type="character" w:styleId="Link">
    <w:name w:val="Hyperlink"/>
    <w:basedOn w:val="Absatzstandardschriftart"/>
    <w:uiPriority w:val="99"/>
    <w:unhideWhenUsed/>
    <w:rsid w:val="0074548E"/>
    <w:rPr>
      <w:color w:val="000000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74548E"/>
    <w:rPr>
      <w:color w:val="000000" w:themeColor="followedHyperlink"/>
      <w:u w:val="single"/>
    </w:rPr>
  </w:style>
  <w:style w:type="table" w:styleId="HelleSchattierung">
    <w:name w:val="Light Shading"/>
    <w:basedOn w:val="NormaleTabelle"/>
    <w:uiPriority w:val="60"/>
    <w:rsid w:val="00344B1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344B1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F1922"/>
    <w:pPr>
      <w:spacing w:before="0" w:after="200" w:line="240" w:lineRule="auto"/>
    </w:pPr>
    <w:rPr>
      <w:b/>
      <w:bCs/>
      <w:color w:val="427D94" w:themeColor="accent1"/>
      <w:sz w:val="18"/>
      <w:szCs w:val="18"/>
    </w:rPr>
  </w:style>
  <w:style w:type="character" w:styleId="HTMLCode">
    <w:name w:val="HTML Code"/>
    <w:basedOn w:val="Absatzstandardschriftart"/>
    <w:uiPriority w:val="99"/>
    <w:unhideWhenUsed/>
    <w:rsid w:val="00237663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2105"/>
    <w:pPr>
      <w:tabs>
        <w:tab w:val="left" w:pos="5387"/>
      </w:tabs>
      <w:spacing w:before="120" w:line="244" w:lineRule="atLeast"/>
    </w:pPr>
    <w:rPr>
      <w:sz w:val="19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07490"/>
    <w:pPr>
      <w:keepNext/>
      <w:keepLines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eichen"/>
    <w:uiPriority w:val="99"/>
    <w:unhideWhenUsed/>
    <w:rsid w:val="0044570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eiche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23EE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23EE2"/>
    <w:rPr>
      <w:rFonts w:ascii="Lucida Grande" w:hAnsi="Lucida Grande" w:cs="Lucida Grande"/>
      <w:sz w:val="18"/>
      <w:szCs w:val="18"/>
    </w:rPr>
  </w:style>
  <w:style w:type="character" w:styleId="Link">
    <w:name w:val="Hyperlink"/>
    <w:basedOn w:val="Absatzstandardschriftart"/>
    <w:uiPriority w:val="99"/>
    <w:unhideWhenUsed/>
    <w:rsid w:val="0074548E"/>
    <w:rPr>
      <w:color w:val="000000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74548E"/>
    <w:rPr>
      <w:color w:val="000000" w:themeColor="followedHyperlink"/>
      <w:u w:val="single"/>
    </w:rPr>
  </w:style>
  <w:style w:type="table" w:styleId="HelleSchattierung">
    <w:name w:val="Light Shading"/>
    <w:basedOn w:val="NormaleTabelle"/>
    <w:uiPriority w:val="60"/>
    <w:rsid w:val="00344B1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344B1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F1922"/>
    <w:pPr>
      <w:spacing w:before="0" w:after="200" w:line="240" w:lineRule="auto"/>
    </w:pPr>
    <w:rPr>
      <w:b/>
      <w:bCs/>
      <w:color w:val="427D94" w:themeColor="accent1"/>
      <w:sz w:val="18"/>
      <w:szCs w:val="18"/>
    </w:rPr>
  </w:style>
  <w:style w:type="character" w:styleId="HTMLCode">
    <w:name w:val="HTML Code"/>
    <w:basedOn w:val="Absatzstandardschriftart"/>
    <w:uiPriority w:val="99"/>
    <w:unhideWhenUsed/>
    <w:rsid w:val="00237663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twig.sensiolabs.org/" TargetMode="External"/><Relationship Id="rId21" Type="http://schemas.openxmlformats.org/officeDocument/2006/relationships/hyperlink" Target="https://github.com/auraphp/Aura.Sql" TargetMode="External"/><Relationship Id="rId22" Type="http://schemas.openxmlformats.org/officeDocument/2006/relationships/hyperlink" Target="https://github.com/vlucas/valitron" TargetMode="External"/><Relationship Id="rId23" Type="http://schemas.openxmlformats.org/officeDocument/2006/relationships/hyperlink" Target="https://github.com/roderik/pwgen-php" TargetMode="External"/><Relationship Id="rId24" Type="http://schemas.openxmlformats.org/officeDocument/2006/relationships/hyperlink" Target="https://github.com/Seldaek/monolog" TargetMode="External"/><Relationship Id="rId25" Type="http://schemas.openxmlformats.org/officeDocument/2006/relationships/hyperlink" Target="https://getcomposer.org/" TargetMode="External"/><Relationship Id="rId26" Type="http://schemas.openxmlformats.org/officeDocument/2006/relationships/hyperlink" Target="http://getbootstrap.com/" TargetMode="External"/><Relationship Id="rId27" Type="http://schemas.openxmlformats.org/officeDocument/2006/relationships/hyperlink" Target="https://jquery.com/" TargetMode="External"/><Relationship Id="rId28" Type="http://schemas.openxmlformats.org/officeDocument/2006/relationships/hyperlink" Target="http://fontawesome.io/" TargetMode="External"/><Relationship Id="rId29" Type="http://schemas.openxmlformats.org/officeDocument/2006/relationships/hyperlink" Target="https://github.com/synox/Password-Manager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header" Target="header1.xml"/><Relationship Id="rId31" Type="http://schemas.openxmlformats.org/officeDocument/2006/relationships/header" Target="header2.xml"/><Relationship Id="rId32" Type="http://schemas.openxmlformats.org/officeDocument/2006/relationships/footer" Target="footer1.xml"/><Relationship Id="rId9" Type="http://schemas.openxmlformats.org/officeDocument/2006/relationships/webSettings" Target="webSettings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33" Type="http://schemas.openxmlformats.org/officeDocument/2006/relationships/footer" Target="footer2.xml"/><Relationship Id="rId34" Type="http://schemas.openxmlformats.org/officeDocument/2006/relationships/header" Target="header3.xml"/><Relationship Id="rId35" Type="http://schemas.openxmlformats.org/officeDocument/2006/relationships/footer" Target="footer3.xml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www.slimframework.com/" TargetMode="External"/><Relationship Id="rId3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Relationship Id="rId2" Type="http://schemas.openxmlformats.org/officeDocument/2006/relationships/image" Target="media/image9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Relationship Id="rId2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Book:Users:synox:Dropbox:BFH:Admin:_Vorlagen:de_Neutral_hoch.dotm" TargetMode="External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FH Document" ma:contentTypeID="0x0101009127C3B567804923A8661E062BBD8EF500562C9D82744B284A86093F1D9B579BDC" ma:contentTypeVersion="2" ma:contentTypeDescription="Ein neues Dokument erstellen." ma:contentTypeScope="" ma:versionID="9c45b5bf27c78835ceac1d8ed0ad849b">
  <xsd:schema xmlns:xsd="http://www.w3.org/2001/XMLSchema" xmlns:xs="http://www.w3.org/2001/XMLSchema" xmlns:p="http://schemas.microsoft.com/office/2006/metadata/properties" xmlns:ns2="63c724b1-652e-424f-8d99-4ee509067280" xmlns:ns3="2551ef7e-3b29-44d1-a8ad-ef34c26bfc60" targetNamespace="http://schemas.microsoft.com/office/2006/metadata/properties" ma:root="true" ma:fieldsID="77ddedd9f4909d73cfb737d3d691d0f9" ns2:_="" ns3:_="">
    <xsd:import namespace="63c724b1-652e-424f-8d99-4ee509067280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724b1-652e-424f-8d99-4ee509067280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74e92fac-6607-49d4-87f2-706e70d1a0b0}" ma:internalName="TaxCatchAll" ma:showField="CatchAllData" ma:web="2551ef7e-3b29-44d1-a8ad-ef34c26bfc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51ef7e-3b29-44d1-a8ad-ef34c26bfc60">
      <Value>241</Value>
    </TaxCatchAll>
    <BfhIntranetDepartmentText xmlns="63c724b1-652e-424f-8d99-4ee5090672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833F4-8968-480B-AC77-95D1F6E16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c724b1-652e-424f-8d99-4ee509067280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746529-101B-456A-8168-2DA5BE647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AC5173-0E01-449B-9CA3-CF0D28DEB928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63c724b1-652e-424f-8d99-4ee509067280"/>
  </ds:schemaRefs>
</ds:datastoreItem>
</file>

<file path=customXml/itemProps4.xml><?xml version="1.0" encoding="utf-8"?>
<ds:datastoreItem xmlns:ds="http://schemas.openxmlformats.org/officeDocument/2006/customXml" ds:itemID="{7D931030-718C-BE42-987E-9C0CF89FB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de_Neutral_hoch.dotm</Template>
  <TotalTime>0</TotalTime>
  <Pages>5</Pages>
  <Words>889</Words>
  <Characters>5606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de_Neutral_hoch</dc:title>
  <dc:subject/>
  <dc:creator>Ein Microsoft Office-Anwender</dc:creator>
  <cp:keywords/>
  <dc:description/>
  <cp:lastModifiedBy>Ein Microsoft Office-Anwender</cp:lastModifiedBy>
  <cp:revision>91</cp:revision>
  <dcterms:created xsi:type="dcterms:W3CDTF">2014-05-27T13:51:00Z</dcterms:created>
  <dcterms:modified xsi:type="dcterms:W3CDTF">2014-05-27T17:44:00Z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0x0101009127C3B567804923A8661E062BBD8EF500562C9D82744B284A86093F1D9B579BDC</vt:lpwstr>
  </property>
  <property fmtid="{D5CDD505-2E9C-101B-9397-08002B2CF9AE}" pid="3" name="BfhIntranetDocumentType">
    <vt:lpwstr>241;#Vorlage|de1a6d3c-ac6a-4b34-8edd-308eb81066db</vt:lpwstr>
  </property>
</Properties>
</file>